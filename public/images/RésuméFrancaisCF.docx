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624A3AB2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94"/>
            </w:tblGrid>
            <w:tr w:rsidR="00184664" w:rsidRPr="00A85B6F" w14:paraId="372E13B6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2F6AC6F" w14:textId="599FCF0E" w:rsidR="00184664" w:rsidRPr="00A85B6F" w:rsidRDefault="008253D8" w:rsidP="00CC7AD0">
                  <w:pPr>
                    <w:pStyle w:val="Heading2"/>
                  </w:pPr>
                  <w:r>
                    <w:t>Compétences</w:t>
                  </w:r>
                </w:p>
                <w:p w14:paraId="46773E82" w14:textId="266E891A" w:rsidR="00184664" w:rsidRDefault="008253D8" w:rsidP="00CC7AD0">
                  <w:pPr>
                    <w:pStyle w:val="Heading3"/>
                  </w:pPr>
                  <w:r>
                    <w:t>Gestion de</w:t>
                  </w:r>
                  <w:r w:rsidR="00C80A6F">
                    <w:t>s</w:t>
                  </w:r>
                  <w:r>
                    <w:t xml:space="preserve"> </w:t>
                  </w:r>
                  <w:proofErr w:type="spellStart"/>
                  <w:r>
                    <w:t>projets</w:t>
                  </w:r>
                  <w:proofErr w:type="spellEnd"/>
                </w:p>
                <w:p w14:paraId="6B6B2BF9" w14:textId="77777777" w:rsidR="008253D8" w:rsidRDefault="008253D8" w:rsidP="00CC7AD0">
                  <w:pPr>
                    <w:pStyle w:val="Heading3"/>
                  </w:pPr>
                  <w:proofErr w:type="spellStart"/>
                  <w:r>
                    <w:t>Compétence</w:t>
                  </w:r>
                  <w:proofErr w:type="spellEnd"/>
                  <w:r>
                    <w:t xml:space="preserve"> technique</w:t>
                  </w:r>
                </w:p>
                <w:p w14:paraId="6C41E654" w14:textId="08B24CD0" w:rsidR="008253D8" w:rsidRPr="00A85B6F" w:rsidRDefault="008253D8" w:rsidP="00C80A6F">
                  <w:pPr>
                    <w:pStyle w:val="Heading3"/>
                  </w:pPr>
                  <w:proofErr w:type="spellStart"/>
                  <w:r>
                    <w:t>Analyse</w:t>
                  </w:r>
                  <w:proofErr w:type="spellEnd"/>
                  <w:r>
                    <w:t xml:space="preserve"> des </w:t>
                  </w:r>
                  <w:proofErr w:type="spellStart"/>
                  <w:r w:rsidR="00C80A6F">
                    <w:t>marchés</w:t>
                  </w:r>
                  <w:proofErr w:type="spellEnd"/>
                  <w:r w:rsidR="00C80A6F">
                    <w:t xml:space="preserve"> (</w:t>
                  </w:r>
                  <w:proofErr w:type="spellStart"/>
                  <w:r w:rsidR="00C80A6F">
                    <w:t>technologie</w:t>
                  </w:r>
                  <w:proofErr w:type="spellEnd"/>
                  <w:r w:rsidR="00C80A6F">
                    <w:t xml:space="preserve">, </w:t>
                  </w:r>
                  <w:proofErr w:type="spellStart"/>
                  <w:r w:rsidR="00C80A6F">
                    <w:t>technologie</w:t>
                  </w:r>
                  <w:proofErr w:type="spellEnd"/>
                  <w:r w:rsidR="00C80A6F">
                    <w:t xml:space="preserve"> financière)</w:t>
                  </w:r>
                </w:p>
              </w:tc>
            </w:tr>
            <w:tr w:rsidR="00184664" w:rsidRPr="00A85B6F" w14:paraId="79EAA798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DB6F5DE" w14:textId="159501C2" w:rsidR="00184664" w:rsidRPr="00A85B6F" w:rsidRDefault="00347469" w:rsidP="00CC7AD0">
                  <w:pPr>
                    <w:pStyle w:val="Heading2"/>
                  </w:pPr>
                  <w:r>
                    <w:t>EXPérience</w:t>
                  </w:r>
                </w:p>
                <w:p w14:paraId="6F035429" w14:textId="41FB4661" w:rsidR="00184664" w:rsidRPr="00A85B6F" w:rsidRDefault="008253D8" w:rsidP="00CC7AD0">
                  <w:pPr>
                    <w:pStyle w:val="Heading3"/>
                  </w:pPr>
                  <w:proofErr w:type="spellStart"/>
                  <w:r>
                    <w:t>Ingénieur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Logiciel</w:t>
                  </w:r>
                  <w:proofErr w:type="spellEnd"/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Dell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Janvier 2023 – Sept 2023</w:t>
                  </w:r>
                </w:p>
                <w:p w14:paraId="05BC340D" w14:textId="787F1FC5" w:rsidR="00490B5F" w:rsidRPr="00490B5F" w:rsidRDefault="00EE7A3B" w:rsidP="00490B5F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Chargé du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d</w:t>
                  </w:r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éveloppement</w:t>
                  </w:r>
                  <w:proofErr w:type="spellEnd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d'un cadre de test multithread </w:t>
                  </w:r>
                  <w:proofErr w:type="spellStart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utilisant</w:t>
                  </w:r>
                  <w:proofErr w:type="spellEnd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Python pour la </w:t>
                  </w:r>
                  <w:proofErr w:type="spellStart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partie</w:t>
                  </w:r>
                  <w:proofErr w:type="spellEnd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DU de </w:t>
                  </w:r>
                  <w:proofErr w:type="spellStart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l'infrastructure</w:t>
                  </w:r>
                  <w:proofErr w:type="spellEnd"/>
                  <w:r w:rsidR="00490B5F"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RAN cloud 5G de Dell.</w:t>
                  </w:r>
                </w:p>
                <w:p w14:paraId="202590DF" w14:textId="71465166" w:rsidR="00490B5F" w:rsidRPr="00490B5F" w:rsidRDefault="00490B5F" w:rsidP="00490B5F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Gérer</w:t>
                  </w:r>
                  <w:proofErr w:type="spellEnd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avec succès les </w:t>
                  </w: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membres</w:t>
                  </w:r>
                  <w:proofErr w:type="spellEnd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juniors de </w:t>
                  </w: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l’équipe</w:t>
                  </w:r>
                  <w:proofErr w:type="spellEnd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</w:t>
                  </w: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vers</w:t>
                  </w:r>
                  <w:proofErr w:type="spellEnd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</w:t>
                  </w: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une</w:t>
                  </w:r>
                  <w:proofErr w:type="spellEnd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sortie de </w:t>
                  </w: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produit</w:t>
                  </w:r>
                  <w:proofErr w:type="spellEnd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</w:t>
                  </w:r>
                  <w:proofErr w:type="spellStart"/>
                  <w:r w:rsidRPr="00490B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réussie</w:t>
                  </w:r>
                  <w:proofErr w:type="spellEnd"/>
                  <w:r w:rsidR="000A2136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.</w:t>
                  </w:r>
                </w:p>
                <w:p w14:paraId="46011D0D" w14:textId="77777777" w:rsidR="00490B5F" w:rsidRDefault="00490B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</w:p>
                <w:p w14:paraId="102D17F9" w14:textId="1DFBD62F" w:rsidR="00184664" w:rsidRPr="008253D8" w:rsidRDefault="008253D8" w:rsidP="00CC7AD0">
                  <w:pPr>
                    <w:pStyle w:val="Heading3"/>
                  </w:pPr>
                  <w:proofErr w:type="spellStart"/>
                  <w:r>
                    <w:t>Analyste</w:t>
                  </w:r>
                  <w:proofErr w:type="spellEnd"/>
                  <w:r>
                    <w:t xml:space="preserve"> des </w:t>
                  </w:r>
                  <w:proofErr w:type="spellStart"/>
                  <w:r>
                    <w:t>Données</w:t>
                  </w:r>
                  <w:proofErr w:type="spellEnd"/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Gouvern</w:t>
                  </w:r>
                  <w:r w:rsidR="00AE3A1D">
                    <w:t>e</w:t>
                  </w:r>
                  <w:r>
                    <w:t>ment du Canada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 xml:space="preserve">Mars 2023 – </w:t>
                  </w:r>
                  <w:proofErr w:type="spellStart"/>
                  <w:r>
                    <w:t>Août</w:t>
                  </w:r>
                  <w:proofErr w:type="spellEnd"/>
                  <w:r>
                    <w:t xml:space="preserve"> 2023</w:t>
                  </w:r>
                </w:p>
                <w:p w14:paraId="2CFD7351" w14:textId="5B0116B4" w:rsidR="00184664" w:rsidRPr="00A85B6F" w:rsidRDefault="00490B5F" w:rsidP="00CC7AD0">
                  <w:proofErr w:type="spellStart"/>
                  <w:r w:rsidRPr="00490B5F">
                    <w:t>Supervisé</w:t>
                  </w:r>
                  <w:proofErr w:type="spellEnd"/>
                  <w:r w:rsidRPr="00490B5F">
                    <w:t xml:space="preserve"> avec succès le </w:t>
                  </w:r>
                  <w:proofErr w:type="spellStart"/>
                  <w:r w:rsidRPr="00490B5F">
                    <w:t>déploiement</w:t>
                  </w:r>
                  <w:proofErr w:type="spellEnd"/>
                  <w:r w:rsidRPr="00490B5F">
                    <w:t xml:space="preserve"> de tests </w:t>
                  </w:r>
                  <w:proofErr w:type="spellStart"/>
                  <w:r w:rsidRPr="00490B5F">
                    <w:t>antigéniques</w:t>
                  </w:r>
                  <w:proofErr w:type="spellEnd"/>
                  <w:r w:rsidRPr="00490B5F">
                    <w:t xml:space="preserve"> </w:t>
                  </w:r>
                  <w:proofErr w:type="spellStart"/>
                  <w:r w:rsidRPr="00490B5F">
                    <w:t>rapides</w:t>
                  </w:r>
                  <w:proofErr w:type="spellEnd"/>
                  <w:r w:rsidRPr="00490B5F">
                    <w:t xml:space="preserve"> pour la COVID-19 </w:t>
                  </w:r>
                  <w:r>
                    <w:t xml:space="preserve">à </w:t>
                  </w:r>
                  <w:r w:rsidRPr="00490B5F">
                    <w:t>plus de 50 pharmacies à travers le Canada.</w:t>
                  </w:r>
                </w:p>
                <w:p w14:paraId="123DA553" w14:textId="6B1C1BAC" w:rsidR="00184664" w:rsidRPr="00A85B6F" w:rsidRDefault="00347469" w:rsidP="00CC7AD0">
                  <w:pPr>
                    <w:pStyle w:val="Heading2"/>
                  </w:pPr>
                  <w:r>
                    <w:t>éducation</w:t>
                  </w:r>
                </w:p>
                <w:p w14:paraId="61FC0BC9" w14:textId="1BE3C90A" w:rsidR="00184664" w:rsidRDefault="00347469" w:rsidP="00CC7AD0">
                  <w:pPr>
                    <w:pStyle w:val="Heading3"/>
                  </w:pPr>
                  <w:r>
                    <w:t>Master of Business Administration (MBA)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2025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proofErr w:type="spellStart"/>
                  <w:r>
                    <w:t>Université</w:t>
                  </w:r>
                  <w:proofErr w:type="spellEnd"/>
                  <w:r>
                    <w:t xml:space="preserve"> de Bordeaux</w:t>
                  </w:r>
                </w:p>
                <w:p w14:paraId="1D5D056C" w14:textId="2AB97F55" w:rsidR="00184664" w:rsidRPr="00A85B6F" w:rsidRDefault="00347469" w:rsidP="00CC7AD0">
                  <w:proofErr w:type="spellStart"/>
                  <w:r>
                    <w:t>Récipiendaire</w:t>
                  </w:r>
                  <w:proofErr w:type="spellEnd"/>
                  <w:r>
                    <w:t xml:space="preserve"> de la bourse Graduate Scholars in France de Campus France</w:t>
                  </w:r>
                </w:p>
                <w:p w14:paraId="14A5CD30" w14:textId="6C9C8DD0" w:rsidR="00184664" w:rsidRPr="00A85B6F" w:rsidRDefault="00347469" w:rsidP="00CC7AD0">
                  <w:pPr>
                    <w:pStyle w:val="Heading3"/>
                  </w:pPr>
                  <w:r>
                    <w:t xml:space="preserve">BCS in Computer Science (License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Informatique)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2022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Carleton University</w:t>
                  </w:r>
                </w:p>
                <w:p w14:paraId="37BD72D2" w14:textId="3BDAF168" w:rsidR="004670DD" w:rsidRPr="00A85B6F" w:rsidRDefault="00A4209D" w:rsidP="004670DD">
                  <w:proofErr w:type="spellStart"/>
                  <w:r>
                    <w:t>Déve</w:t>
                  </w:r>
                  <w:r w:rsidR="0020547E">
                    <w:t>l</w:t>
                  </w:r>
                  <w:r>
                    <w:t>oppeur</w:t>
                  </w:r>
                  <w:proofErr w:type="spellEnd"/>
                  <w:r>
                    <w:t xml:space="preserve"> d</w:t>
                  </w:r>
                  <w:r w:rsidR="0020547E">
                    <w:t>’un</w:t>
                  </w:r>
                  <w:r>
                    <w:t xml:space="preserve"> site web </w:t>
                  </w:r>
                  <w:proofErr w:type="gramStart"/>
                  <w:r>
                    <w:t>pour</w:t>
                  </w:r>
                  <w:proofErr w:type="gramEnd"/>
                  <w:r>
                    <w:t xml:space="preserve"> la club de cyber-</w:t>
                  </w:r>
                  <w:proofErr w:type="spellStart"/>
                  <w:r>
                    <w:t>sécurité</w:t>
                  </w:r>
                  <w:proofErr w:type="spellEnd"/>
                </w:p>
              </w:tc>
            </w:tr>
          </w:tbl>
          <w:p w14:paraId="3A2C7319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74"/>
            </w:tblGrid>
            <w:tr w:rsidR="00184664" w:rsidRPr="00A85B6F" w14:paraId="2F22A989" w14:textId="77777777" w:rsidTr="0094470C">
              <w:trPr>
                <w:trHeight w:hRule="exact" w:val="565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564849BE" w14:textId="734D5982" w:rsidR="00184664" w:rsidRPr="00A85B6F" w:rsidRDefault="0094470C" w:rsidP="00CC7AD0">
                  <w:pPr>
                    <w:pStyle w:val="Heading2"/>
                  </w:pPr>
                  <w:r>
                    <w:t>Objectif</w:t>
                  </w:r>
                </w:p>
                <w:p w14:paraId="2E41D8B0" w14:textId="36EC8E3B" w:rsidR="00184664" w:rsidRPr="00A85B6F" w:rsidRDefault="0094470C" w:rsidP="00CC7AD0">
                  <w:pPr>
                    <w:pStyle w:val="Heading3"/>
                  </w:pPr>
                  <w:r w:rsidRPr="0094470C">
                    <w:t xml:space="preserve">Je </w:t>
                  </w:r>
                  <w:proofErr w:type="spellStart"/>
                  <w:r w:rsidRPr="0094470C">
                    <w:t>suis</w:t>
                  </w:r>
                  <w:proofErr w:type="spellEnd"/>
                  <w:r w:rsidRPr="0094470C">
                    <w:t xml:space="preserve"> un </w:t>
                  </w:r>
                  <w:proofErr w:type="spellStart"/>
                  <w:r w:rsidRPr="0094470C">
                    <w:t>professionnel</w:t>
                  </w:r>
                  <w:proofErr w:type="spellEnd"/>
                  <w:r w:rsidRPr="0094470C">
                    <w:t xml:space="preserve"> </w:t>
                  </w:r>
                  <w:proofErr w:type="spellStart"/>
                  <w:r w:rsidRPr="0094470C">
                    <w:t>expérimenté</w:t>
                  </w:r>
                  <w:proofErr w:type="spellEnd"/>
                  <w:r w:rsidRPr="0094470C">
                    <w:t xml:space="preserve"> de la </w:t>
                  </w:r>
                  <w:proofErr w:type="spellStart"/>
                  <w:r w:rsidRPr="0094470C">
                    <w:t>technologie</w:t>
                  </w:r>
                  <w:proofErr w:type="spellEnd"/>
                  <w:r w:rsidRPr="0094470C">
                    <w:t xml:space="preserve"> qui </w:t>
                  </w:r>
                  <w:proofErr w:type="spellStart"/>
                  <w:r w:rsidRPr="0094470C">
                    <w:t>cherche</w:t>
                  </w:r>
                  <w:proofErr w:type="spellEnd"/>
                  <w:r w:rsidRPr="0094470C">
                    <w:t xml:space="preserve"> à </w:t>
                  </w:r>
                  <w:proofErr w:type="spellStart"/>
                  <w:r w:rsidRPr="0094470C">
                    <w:t>évoluer</w:t>
                  </w:r>
                  <w:proofErr w:type="spellEnd"/>
                  <w:r w:rsidRPr="0094470C">
                    <w:t xml:space="preserve"> </w:t>
                  </w:r>
                  <w:proofErr w:type="spellStart"/>
                  <w:r w:rsidRPr="0094470C">
                    <w:t>vers</w:t>
                  </w:r>
                  <w:proofErr w:type="spellEnd"/>
                  <w:r w:rsidRPr="0094470C">
                    <w:t xml:space="preserve"> un </w:t>
                  </w:r>
                  <w:proofErr w:type="spellStart"/>
                  <w:r w:rsidRPr="0094470C">
                    <w:t>rôle</w:t>
                  </w:r>
                  <w:proofErr w:type="spellEnd"/>
                  <w:r w:rsidRPr="0094470C">
                    <w:t xml:space="preserve"> de gestion de </w:t>
                  </w:r>
                  <w:proofErr w:type="spellStart"/>
                  <w:r w:rsidRPr="0094470C">
                    <w:t>produits</w:t>
                  </w:r>
                  <w:proofErr w:type="spellEnd"/>
                  <w:r w:rsidRPr="0094470C">
                    <w:t xml:space="preserve"> </w:t>
                  </w:r>
                  <w:proofErr w:type="spellStart"/>
                  <w:r w:rsidRPr="0094470C">
                    <w:t>ou</w:t>
                  </w:r>
                  <w:proofErr w:type="spellEnd"/>
                  <w:r w:rsidRPr="0094470C">
                    <w:t xml:space="preserve"> de </w:t>
                  </w:r>
                  <w:proofErr w:type="spellStart"/>
                  <w:r w:rsidRPr="0094470C">
                    <w:t>banque</w:t>
                  </w:r>
                  <w:proofErr w:type="spellEnd"/>
                  <w:r w:rsidRPr="0094470C">
                    <w:t xml:space="preserve"> </w:t>
                  </w:r>
                  <w:proofErr w:type="spellStart"/>
                  <w:r w:rsidRPr="0094470C">
                    <w:t>d'investissement</w:t>
                  </w:r>
                  <w:proofErr w:type="spellEnd"/>
                  <w:r w:rsidRPr="0094470C">
                    <w:t xml:space="preserve"> dans le cadre de mon </w:t>
                  </w:r>
                  <w:proofErr w:type="spellStart"/>
                  <w:r w:rsidRPr="0094470C">
                    <w:t>programme</w:t>
                  </w:r>
                  <w:proofErr w:type="spellEnd"/>
                  <w:r w:rsidRPr="0094470C">
                    <w:t xml:space="preserve"> de MBA. Avec </w:t>
                  </w:r>
                  <w:proofErr w:type="spellStart"/>
                  <w:r w:rsidRPr="0094470C">
                    <w:t>une</w:t>
                  </w:r>
                  <w:proofErr w:type="spellEnd"/>
                  <w:r w:rsidRPr="0094470C">
                    <w:t xml:space="preserve"> base </w:t>
                  </w:r>
                  <w:proofErr w:type="spellStart"/>
                  <w:r w:rsidRPr="0094470C">
                    <w:t>solide</w:t>
                  </w:r>
                  <w:proofErr w:type="spellEnd"/>
                  <w:r w:rsidRPr="0094470C">
                    <w:t xml:space="preserve"> dans le </w:t>
                  </w:r>
                  <w:proofErr w:type="spellStart"/>
                  <w:r w:rsidRPr="0094470C">
                    <w:t>domaine</w:t>
                  </w:r>
                  <w:proofErr w:type="spellEnd"/>
                  <w:r w:rsidRPr="0094470C">
                    <w:t xml:space="preserve"> de la </w:t>
                  </w:r>
                  <w:proofErr w:type="spellStart"/>
                  <w:r w:rsidRPr="0094470C">
                    <w:t>technologie</w:t>
                  </w:r>
                  <w:proofErr w:type="spellEnd"/>
                  <w:r w:rsidRPr="0094470C">
                    <w:t xml:space="preserve"> et </w:t>
                  </w:r>
                  <w:proofErr w:type="spellStart"/>
                  <w:r w:rsidRPr="0094470C">
                    <w:t>une</w:t>
                  </w:r>
                  <w:proofErr w:type="spellEnd"/>
                  <w:r w:rsidRPr="0094470C">
                    <w:t xml:space="preserve"> passion pour la finance, je </w:t>
                  </w:r>
                  <w:proofErr w:type="spellStart"/>
                  <w:r w:rsidRPr="0094470C">
                    <w:t>peux</w:t>
                  </w:r>
                  <w:proofErr w:type="spellEnd"/>
                  <w:r w:rsidRPr="0094470C">
                    <w:t xml:space="preserve"> </w:t>
                  </w:r>
                  <w:proofErr w:type="spellStart"/>
                  <w:r w:rsidRPr="0094470C">
                    <w:t>offrir</w:t>
                  </w:r>
                  <w:proofErr w:type="spellEnd"/>
                  <w:r w:rsidRPr="0094470C">
                    <w:t xml:space="preserve"> à </w:t>
                  </w:r>
                  <w:proofErr w:type="spellStart"/>
                  <w:r w:rsidRPr="0094470C">
                    <w:t>votre</w:t>
                  </w:r>
                  <w:proofErr w:type="spellEnd"/>
                  <w:r w:rsidRPr="0094470C">
                    <w:t xml:space="preserve"> </w:t>
                  </w:r>
                  <w:proofErr w:type="spellStart"/>
                  <w:r w:rsidRPr="0094470C">
                    <w:t>entreprise</w:t>
                  </w:r>
                  <w:proofErr w:type="spellEnd"/>
                  <w:r w:rsidRPr="0094470C">
                    <w:t xml:space="preserve"> des </w:t>
                  </w:r>
                  <w:proofErr w:type="spellStart"/>
                  <w:proofErr w:type="gramStart"/>
                  <w:r w:rsidRPr="0094470C">
                    <w:t>informations</w:t>
                  </w:r>
                  <w:proofErr w:type="spellEnd"/>
                  <w:proofErr w:type="gramEnd"/>
                  <w:r w:rsidRPr="0094470C">
                    <w:t xml:space="preserve"> </w:t>
                  </w:r>
                  <w:proofErr w:type="spellStart"/>
                  <w:r w:rsidRPr="0094470C">
                    <w:t>précieuses</w:t>
                  </w:r>
                  <w:proofErr w:type="spellEnd"/>
                  <w:r w:rsidRPr="0094470C">
                    <w:t xml:space="preserve"> pour </w:t>
                  </w:r>
                  <w:proofErr w:type="spellStart"/>
                  <w:r w:rsidRPr="0094470C">
                    <w:t>naviguer</w:t>
                  </w:r>
                  <w:proofErr w:type="spellEnd"/>
                  <w:r w:rsidRPr="0094470C">
                    <w:t xml:space="preserve"> dans le nouveau monde de la </w:t>
                  </w:r>
                  <w:proofErr w:type="spellStart"/>
                  <w:r w:rsidRPr="0094470C">
                    <w:t>technologie</w:t>
                  </w:r>
                  <w:proofErr w:type="spellEnd"/>
                  <w:r w:rsidRPr="0094470C">
                    <w:t xml:space="preserve"> financière et sur </w:t>
                  </w:r>
                  <w:proofErr w:type="spellStart"/>
                  <w:r w:rsidRPr="0094470C">
                    <w:t>l'effet</w:t>
                  </w:r>
                  <w:proofErr w:type="spellEnd"/>
                  <w:r w:rsidRPr="0094470C">
                    <w:t xml:space="preserve"> de la </w:t>
                  </w:r>
                  <w:proofErr w:type="spellStart"/>
                  <w:r w:rsidRPr="0094470C">
                    <w:t>technologie</w:t>
                  </w:r>
                  <w:proofErr w:type="spellEnd"/>
                  <w:r w:rsidRPr="0094470C">
                    <w:t xml:space="preserve"> dans les </w:t>
                  </w:r>
                  <w:proofErr w:type="spellStart"/>
                  <w:r w:rsidRPr="0094470C">
                    <w:t>secteurs</w:t>
                  </w:r>
                  <w:proofErr w:type="spellEnd"/>
                  <w:r w:rsidRPr="0094470C">
                    <w:t xml:space="preserve"> de la finance, des semi-</w:t>
                  </w:r>
                  <w:proofErr w:type="spellStart"/>
                  <w:r w:rsidRPr="0094470C">
                    <w:t>conducteurs</w:t>
                  </w:r>
                  <w:proofErr w:type="spellEnd"/>
                  <w:r w:rsidRPr="0094470C">
                    <w:t xml:space="preserve"> et des </w:t>
                  </w:r>
                  <w:proofErr w:type="spellStart"/>
                  <w:r w:rsidRPr="0094470C">
                    <w:t>télécommunications</w:t>
                  </w:r>
                  <w:proofErr w:type="spellEnd"/>
                  <w:r w:rsidRPr="0094470C">
                    <w:t>.</w:t>
                  </w:r>
                </w:p>
              </w:tc>
            </w:tr>
            <w:tr w:rsidR="00184664" w:rsidRPr="00A85B6F" w14:paraId="47D2E2DF" w14:textId="77777777" w:rsidTr="0094470C">
              <w:trPr>
                <w:trHeight w:hRule="exact" w:val="326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77"/>
                    <w:gridCol w:w="1777"/>
                  </w:tblGrid>
                  <w:tr w:rsidR="00184664" w:rsidRPr="00A85B6F" w14:paraId="4CF8B62F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5FCEBF30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9F72ACF" wp14:editId="3A31FB6D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44BD01F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CSP1/bzAsAABk3AAAOAAAAAAAAAAAA&#13;&#10;AAAAAC4CAABkcnMvZTJvRG9jLnhtbFBLAQItABQABgAIAAAAIQDbJ8Nc3AAAAAgBAAAPAAAAAAAA&#13;&#10;AAAAAAAAACYOAABkcnMvZG93bnJldi54bWxQSwUGAAAAAAQABADzAAAALw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19898D26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A874F3A" wp14:editId="23F73A9D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CDA9C58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BbSaXuWHAAAoaMAAA4AAAAAAAAAAAAAAAAALgIAAGRycy9lMm9Eb2MueG1sUEsBAi0AFAAGAAgA&#13;&#10;AAAhANsnw1zcAAAACAEAAA8AAAAAAAAAAAAAAAAA8B4AAGRycy9kb3ducmV2LnhtbFBLBQYAAAAA&#13;&#10;BAAEAPMAAAD5HwAAAAA=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42083B1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75F8F786" w14:textId="77548FAF" w:rsidR="008253D8" w:rsidRDefault="008253D8" w:rsidP="00CC7AD0">
                        <w:proofErr w:type="spellStart"/>
                        <w:r>
                          <w:t>fischlcarson</w:t>
                        </w:r>
                        <w:proofErr w:type="spellEnd"/>
                      </w:p>
                      <w:p w14:paraId="7C71F892" w14:textId="6AC72C3C" w:rsidR="00184664" w:rsidRPr="00A85B6F" w:rsidRDefault="008253D8" w:rsidP="00CC7AD0">
                        <w:r>
                          <w:t>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3B59EE87" w14:textId="4D78D546" w:rsidR="00184664" w:rsidRPr="00A85B6F" w:rsidRDefault="00347469" w:rsidP="00CC7AD0">
                        <w:r>
                          <w:t>06 18 36 99 97</w:t>
                        </w:r>
                      </w:p>
                    </w:tc>
                  </w:tr>
                  <w:tr w:rsidR="00184664" w:rsidRPr="00A85B6F" w14:paraId="2AF86EA0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6E68DE30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E906B01" wp14:editId="7C052D0B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5EAB851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820BCD1" w14:textId="7B9473FC" w:rsidR="00184664" w:rsidRPr="00A85B6F" w:rsidRDefault="00EE7A3B" w:rsidP="00CC7AD0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093286A2" wp14:editId="003F57E6">
                                  <wp:simplePos x="0" y="0"/>
                                  <wp:positionH relativeFrom="column">
                                    <wp:posOffset>420297</wp:posOffset>
                                  </wp:positionH>
                                  <wp:positionV relativeFrom="paragraph">
                                    <wp:posOffset>86651</wp:posOffset>
                                  </wp:positionV>
                                  <wp:extent cx="208110" cy="158593"/>
                                  <wp:effectExtent l="12700" t="12700" r="8255" b="19685"/>
                                  <wp:wrapNone/>
                                  <wp:docPr id="13" name="Notched Right Arrow 1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08110" cy="158593"/>
                                          </a:xfrm>
                                          <a:prstGeom prst="notchedRightArrow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6B119C9" id="_x0000_t94" coordsize="21600,21600" o:spt="94" adj="16200,5400" path="m@0,l@0@1,0@1@5,10800,0@2@0@2@0,21600,21600,10800xe">
                                  <v:stroke joinstyle="miter"/>
                                  <v:formulas>
                                    <v:f eqn="val #0"/>
                                    <v:f eqn="val #1"/>
                                    <v:f eqn="sum height 0 #1"/>
                                    <v:f eqn="sum 10800 0 #1"/>
                                    <v:f eqn="sum width 0 #0"/>
                                    <v:f eqn="prod @4 @3 10800"/>
                                    <v:f eqn="sum width 0 @5"/>
                                  </v:formulas>
                                  <v:path o:connecttype="custom" o:connectlocs="@0,0;@5,10800;@0,21600;21600,10800" o:connectangles="270,180,90,0" textboxrect="@5,@1,@6,@2"/>
                                  <v:handles>
                                    <v:h position="#0,#1" xrange="0,21600" yrange="0,10800"/>
                                  </v:handles>
                                </v:shapetype>
                                <v:shape id="Notched Right Arrow 13" o:spid="_x0000_s1026" type="#_x0000_t94" style="position:absolute;margin-left:33.1pt;margin-top:6.8pt;width:16.4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" adj="13370" filled="f" strokecolor="#636a6b [3215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635EA01B" wp14:editId="33FBBB51">
                                  <wp:extent cx="329185" cy="329184"/>
                                  <wp:effectExtent l="0" t="0" r="13970" b="13970"/>
                                  <wp:docPr id="4" name="Freeform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29185" cy="329184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825 w 3441"/>
                                              <a:gd name="T1" fmla="*/ 4 h 3441"/>
                                              <a:gd name="T2" fmla="*/ 2029 w 3441"/>
                                              <a:gd name="T3" fmla="*/ 29 h 3441"/>
                                              <a:gd name="T4" fmla="*/ 2226 w 3441"/>
                                              <a:gd name="T5" fmla="*/ 76 h 3441"/>
                                              <a:gd name="T6" fmla="*/ 2412 w 3441"/>
                                              <a:gd name="T7" fmla="*/ 146 h 3441"/>
                                              <a:gd name="T8" fmla="*/ 2588 w 3441"/>
                                              <a:gd name="T9" fmla="*/ 236 h 3441"/>
                                              <a:gd name="T10" fmla="*/ 2752 w 3441"/>
                                              <a:gd name="T11" fmla="*/ 344 h 3441"/>
                                              <a:gd name="T12" fmla="*/ 2901 w 3441"/>
                                              <a:gd name="T13" fmla="*/ 471 h 3441"/>
                                              <a:gd name="T14" fmla="*/ 3035 w 3441"/>
                                              <a:gd name="T15" fmla="*/ 613 h 3441"/>
                                              <a:gd name="T16" fmla="*/ 3154 w 3441"/>
                                              <a:gd name="T17" fmla="*/ 769 h 3441"/>
                                              <a:gd name="T18" fmla="*/ 3253 w 3441"/>
                                              <a:gd name="T19" fmla="*/ 939 h 3441"/>
                                              <a:gd name="T20" fmla="*/ 3333 w 3441"/>
                                              <a:gd name="T21" fmla="*/ 1121 h 3441"/>
                                              <a:gd name="T22" fmla="*/ 3392 w 3441"/>
                                              <a:gd name="T23" fmla="*/ 1313 h 3441"/>
                                              <a:gd name="T24" fmla="*/ 3428 w 3441"/>
                                              <a:gd name="T25" fmla="*/ 1513 h 3441"/>
                                              <a:gd name="T26" fmla="*/ 3441 w 3441"/>
                                              <a:gd name="T27" fmla="*/ 1721 h 3441"/>
                                              <a:gd name="T28" fmla="*/ 3428 w 3441"/>
                                              <a:gd name="T29" fmla="*/ 1929 h 3441"/>
                                              <a:gd name="T30" fmla="*/ 3392 w 3441"/>
                                              <a:gd name="T31" fmla="*/ 2130 h 3441"/>
                                              <a:gd name="T32" fmla="*/ 3333 w 3441"/>
                                              <a:gd name="T33" fmla="*/ 2321 h 3441"/>
                                              <a:gd name="T34" fmla="*/ 3253 w 3441"/>
                                              <a:gd name="T35" fmla="*/ 2502 h 3441"/>
                                              <a:gd name="T36" fmla="*/ 3154 w 3441"/>
                                              <a:gd name="T37" fmla="*/ 2672 h 3441"/>
                                              <a:gd name="T38" fmla="*/ 3035 w 3441"/>
                                              <a:gd name="T39" fmla="*/ 2829 h 3441"/>
                                              <a:gd name="T40" fmla="*/ 2901 w 3441"/>
                                              <a:gd name="T41" fmla="*/ 2972 h 3441"/>
                                              <a:gd name="T42" fmla="*/ 2752 w 3441"/>
                                              <a:gd name="T43" fmla="*/ 3097 h 3441"/>
                                              <a:gd name="T44" fmla="*/ 2588 w 3441"/>
                                              <a:gd name="T45" fmla="*/ 3206 h 3441"/>
                                              <a:gd name="T46" fmla="*/ 2412 w 3441"/>
                                              <a:gd name="T47" fmla="*/ 3296 h 3441"/>
                                              <a:gd name="T48" fmla="*/ 2226 w 3441"/>
                                              <a:gd name="T49" fmla="*/ 3365 h 3441"/>
                                              <a:gd name="T50" fmla="*/ 2029 w 3441"/>
                                              <a:gd name="T51" fmla="*/ 3414 h 3441"/>
                                              <a:gd name="T52" fmla="*/ 1825 w 3441"/>
                                              <a:gd name="T53" fmla="*/ 3438 h 3441"/>
                                              <a:gd name="T54" fmla="*/ 1615 w 3441"/>
                                              <a:gd name="T55" fmla="*/ 3438 h 3441"/>
                                              <a:gd name="T56" fmla="*/ 1411 w 3441"/>
                                              <a:gd name="T57" fmla="*/ 3414 h 3441"/>
                                              <a:gd name="T58" fmla="*/ 1214 w 3441"/>
                                              <a:gd name="T59" fmla="*/ 3365 h 3441"/>
                                              <a:gd name="T60" fmla="*/ 1028 w 3441"/>
                                              <a:gd name="T61" fmla="*/ 3296 h 3441"/>
                                              <a:gd name="T62" fmla="*/ 852 w 3441"/>
                                              <a:gd name="T63" fmla="*/ 3206 h 3441"/>
                                              <a:gd name="T64" fmla="*/ 689 w 3441"/>
                                              <a:gd name="T65" fmla="*/ 3097 h 3441"/>
                                              <a:gd name="T66" fmla="*/ 539 w 3441"/>
                                              <a:gd name="T67" fmla="*/ 2972 h 3441"/>
                                              <a:gd name="T68" fmla="*/ 405 w 3441"/>
                                              <a:gd name="T69" fmla="*/ 2829 h 3441"/>
                                              <a:gd name="T70" fmla="*/ 287 w 3441"/>
                                              <a:gd name="T71" fmla="*/ 2672 h 3441"/>
                                              <a:gd name="T72" fmla="*/ 188 w 3441"/>
                                              <a:gd name="T73" fmla="*/ 2502 h 3441"/>
                                              <a:gd name="T74" fmla="*/ 108 w 3441"/>
                                              <a:gd name="T75" fmla="*/ 2321 h 3441"/>
                                              <a:gd name="T76" fmla="*/ 49 w 3441"/>
                                              <a:gd name="T77" fmla="*/ 2130 h 3441"/>
                                              <a:gd name="T78" fmla="*/ 13 w 3441"/>
                                              <a:gd name="T79" fmla="*/ 1929 h 3441"/>
                                              <a:gd name="T80" fmla="*/ 0 w 3441"/>
                                              <a:gd name="T81" fmla="*/ 1721 h 3441"/>
                                              <a:gd name="T82" fmla="*/ 13 w 3441"/>
                                              <a:gd name="T83" fmla="*/ 1513 h 3441"/>
                                              <a:gd name="T84" fmla="*/ 49 w 3441"/>
                                              <a:gd name="T85" fmla="*/ 1313 h 3441"/>
                                              <a:gd name="T86" fmla="*/ 108 w 3441"/>
                                              <a:gd name="T87" fmla="*/ 1121 h 3441"/>
                                              <a:gd name="T88" fmla="*/ 188 w 3441"/>
                                              <a:gd name="T89" fmla="*/ 939 h 3441"/>
                                              <a:gd name="T90" fmla="*/ 287 w 3441"/>
                                              <a:gd name="T91" fmla="*/ 769 h 3441"/>
                                              <a:gd name="T92" fmla="*/ 405 w 3441"/>
                                              <a:gd name="T93" fmla="*/ 613 h 3441"/>
                                              <a:gd name="T94" fmla="*/ 539 w 3441"/>
                                              <a:gd name="T95" fmla="*/ 471 h 3441"/>
                                              <a:gd name="T96" fmla="*/ 689 w 3441"/>
                                              <a:gd name="T97" fmla="*/ 344 h 3441"/>
                                              <a:gd name="T98" fmla="*/ 852 w 3441"/>
                                              <a:gd name="T99" fmla="*/ 236 h 3441"/>
                                              <a:gd name="T100" fmla="*/ 1028 w 3441"/>
                                              <a:gd name="T101" fmla="*/ 146 h 3441"/>
                                              <a:gd name="T102" fmla="*/ 1214 w 3441"/>
                                              <a:gd name="T103" fmla="*/ 76 h 3441"/>
                                              <a:gd name="T104" fmla="*/ 1411 w 3441"/>
                                              <a:gd name="T105" fmla="*/ 29 h 3441"/>
                                              <a:gd name="T106" fmla="*/ 1615 w 3441"/>
                                              <a:gd name="T107" fmla="*/ 4 h 344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441" h="3441">
                                                <a:moveTo>
                                                  <a:pt x="1720" y="0"/>
                                                </a:moveTo>
                                                <a:lnTo>
                                                  <a:pt x="1825" y="4"/>
                                                </a:lnTo>
                                                <a:lnTo>
                                                  <a:pt x="1929" y="13"/>
                                                </a:lnTo>
                                                <a:lnTo>
                                                  <a:pt x="2029" y="29"/>
                                                </a:lnTo>
                                                <a:lnTo>
                                                  <a:pt x="2129" y="50"/>
                                                </a:lnTo>
                                                <a:lnTo>
                                                  <a:pt x="2226" y="76"/>
                                                </a:lnTo>
                                                <a:lnTo>
                                                  <a:pt x="2320" y="108"/>
                                                </a:lnTo>
                                                <a:lnTo>
                                                  <a:pt x="2412" y="146"/>
                                                </a:lnTo>
                                                <a:lnTo>
                                                  <a:pt x="2502" y="188"/>
                                                </a:lnTo>
                                                <a:lnTo>
                                                  <a:pt x="2588" y="236"/>
                                                </a:lnTo>
                                                <a:lnTo>
                                                  <a:pt x="2672" y="287"/>
                                                </a:lnTo>
                                                <a:lnTo>
                                                  <a:pt x="2752" y="344"/>
                                                </a:lnTo>
                                                <a:lnTo>
                                                  <a:pt x="2828" y="406"/>
                                                </a:lnTo>
                                                <a:lnTo>
                                                  <a:pt x="2901" y="471"/>
                                                </a:lnTo>
                                                <a:lnTo>
                                                  <a:pt x="2971" y="540"/>
                                                </a:lnTo>
                                                <a:lnTo>
                                                  <a:pt x="3035" y="613"/>
                                                </a:lnTo>
                                                <a:lnTo>
                                                  <a:pt x="3096" y="690"/>
                                                </a:lnTo>
                                                <a:lnTo>
                                                  <a:pt x="3154" y="769"/>
                                                </a:lnTo>
                                                <a:lnTo>
                                                  <a:pt x="3205" y="853"/>
                                                </a:lnTo>
                                                <a:lnTo>
                                                  <a:pt x="3253" y="939"/>
                                                </a:lnTo>
                                                <a:lnTo>
                                                  <a:pt x="3295" y="1029"/>
                                                </a:lnTo>
                                                <a:lnTo>
                                                  <a:pt x="3333" y="1121"/>
                                                </a:lnTo>
                                                <a:lnTo>
                                                  <a:pt x="3364" y="1215"/>
                                                </a:lnTo>
                                                <a:lnTo>
                                                  <a:pt x="3392" y="1313"/>
                                                </a:lnTo>
                                                <a:lnTo>
                                                  <a:pt x="3412" y="1412"/>
                                                </a:lnTo>
                                                <a:lnTo>
                                                  <a:pt x="3428" y="1513"/>
                                                </a:lnTo>
                                                <a:lnTo>
                                                  <a:pt x="3438" y="1616"/>
                                                </a:lnTo>
                                                <a:lnTo>
                                                  <a:pt x="3441" y="1721"/>
                                                </a:lnTo>
                                                <a:lnTo>
                                                  <a:pt x="3438" y="1826"/>
                                                </a:lnTo>
                                                <a:lnTo>
                                                  <a:pt x="3428" y="1929"/>
                                                </a:lnTo>
                                                <a:lnTo>
                                                  <a:pt x="3412" y="2030"/>
                                                </a:lnTo>
                                                <a:lnTo>
                                                  <a:pt x="3392" y="2130"/>
                                                </a:lnTo>
                                                <a:lnTo>
                                                  <a:pt x="3364" y="2226"/>
                                                </a:lnTo>
                                                <a:lnTo>
                                                  <a:pt x="3333" y="2321"/>
                                                </a:lnTo>
                                                <a:lnTo>
                                                  <a:pt x="3295" y="2413"/>
                                                </a:lnTo>
                                                <a:lnTo>
                                                  <a:pt x="3253" y="2502"/>
                                                </a:lnTo>
                                                <a:lnTo>
                                                  <a:pt x="3205" y="2589"/>
                                                </a:lnTo>
                                                <a:lnTo>
                                                  <a:pt x="3154" y="2672"/>
                                                </a:lnTo>
                                                <a:lnTo>
                                                  <a:pt x="3096" y="2753"/>
                                                </a:lnTo>
                                                <a:lnTo>
                                                  <a:pt x="3035" y="2829"/>
                                                </a:lnTo>
                                                <a:lnTo>
                                                  <a:pt x="2971" y="2902"/>
                                                </a:lnTo>
                                                <a:lnTo>
                                                  <a:pt x="2901" y="2972"/>
                                                </a:lnTo>
                                                <a:lnTo>
                                                  <a:pt x="2828" y="3037"/>
                                                </a:lnTo>
                                                <a:lnTo>
                                                  <a:pt x="2752" y="3097"/>
                                                </a:lnTo>
                                                <a:lnTo>
                                                  <a:pt x="2672" y="3154"/>
                                                </a:lnTo>
                                                <a:lnTo>
                                                  <a:pt x="2588" y="3206"/>
                                                </a:lnTo>
                                                <a:lnTo>
                                                  <a:pt x="2502" y="3253"/>
                                                </a:lnTo>
                                                <a:lnTo>
                                                  <a:pt x="2412" y="3296"/>
                                                </a:lnTo>
                                                <a:lnTo>
                                                  <a:pt x="2320" y="3333"/>
                                                </a:lnTo>
                                                <a:lnTo>
                                                  <a:pt x="2226" y="3365"/>
                                                </a:lnTo>
                                                <a:lnTo>
                                                  <a:pt x="2129" y="3393"/>
                                                </a:lnTo>
                                                <a:lnTo>
                                                  <a:pt x="2029" y="3414"/>
                                                </a:lnTo>
                                                <a:lnTo>
                                                  <a:pt x="1929" y="3428"/>
                                                </a:lnTo>
                                                <a:lnTo>
                                                  <a:pt x="1825" y="3438"/>
                                                </a:lnTo>
                                                <a:lnTo>
                                                  <a:pt x="1720" y="3441"/>
                                                </a:lnTo>
                                                <a:lnTo>
                                                  <a:pt x="1615" y="3438"/>
                                                </a:lnTo>
                                                <a:lnTo>
                                                  <a:pt x="1513" y="3428"/>
                                                </a:lnTo>
                                                <a:lnTo>
                                                  <a:pt x="1411" y="3414"/>
                                                </a:lnTo>
                                                <a:lnTo>
                                                  <a:pt x="1312" y="3393"/>
                                                </a:lnTo>
                                                <a:lnTo>
                                                  <a:pt x="1214" y="3365"/>
                                                </a:lnTo>
                                                <a:lnTo>
                                                  <a:pt x="1120" y="3333"/>
                                                </a:lnTo>
                                                <a:lnTo>
                                                  <a:pt x="1028" y="3296"/>
                                                </a:lnTo>
                                                <a:lnTo>
                                                  <a:pt x="939" y="3253"/>
                                                </a:lnTo>
                                                <a:lnTo>
                                                  <a:pt x="852" y="3206"/>
                                                </a:lnTo>
                                                <a:lnTo>
                                                  <a:pt x="769" y="3154"/>
                                                </a:lnTo>
                                                <a:lnTo>
                                                  <a:pt x="689" y="3097"/>
                                                </a:lnTo>
                                                <a:lnTo>
                                                  <a:pt x="612" y="3037"/>
                                                </a:lnTo>
                                                <a:lnTo>
                                                  <a:pt x="539" y="2972"/>
                                                </a:lnTo>
                                                <a:lnTo>
                                                  <a:pt x="470" y="2902"/>
                                                </a:lnTo>
                                                <a:lnTo>
                                                  <a:pt x="405" y="2829"/>
                                                </a:lnTo>
                                                <a:lnTo>
                                                  <a:pt x="344" y="2753"/>
                                                </a:lnTo>
                                                <a:lnTo>
                                                  <a:pt x="287" y="2672"/>
                                                </a:lnTo>
                                                <a:lnTo>
                                                  <a:pt x="235" y="2589"/>
                                                </a:lnTo>
                                                <a:lnTo>
                                                  <a:pt x="188" y="2502"/>
                                                </a:lnTo>
                                                <a:lnTo>
                                                  <a:pt x="145" y="2413"/>
                                                </a:lnTo>
                                                <a:lnTo>
                                                  <a:pt x="108" y="2321"/>
                                                </a:lnTo>
                                                <a:lnTo>
                                                  <a:pt x="76" y="2226"/>
                                                </a:lnTo>
                                                <a:lnTo>
                                                  <a:pt x="49" y="2130"/>
                                                </a:lnTo>
                                                <a:lnTo>
                                                  <a:pt x="28" y="2030"/>
                                                </a:lnTo>
                                                <a:lnTo>
                                                  <a:pt x="13" y="1929"/>
                                                </a:lnTo>
                                                <a:lnTo>
                                                  <a:pt x="4" y="1826"/>
                                                </a:lnTo>
                                                <a:lnTo>
                                                  <a:pt x="0" y="1721"/>
                                                </a:lnTo>
                                                <a:lnTo>
                                                  <a:pt x="4" y="1616"/>
                                                </a:lnTo>
                                                <a:lnTo>
                                                  <a:pt x="13" y="1513"/>
                                                </a:lnTo>
                                                <a:lnTo>
                                                  <a:pt x="28" y="1412"/>
                                                </a:lnTo>
                                                <a:lnTo>
                                                  <a:pt x="49" y="1313"/>
                                                </a:lnTo>
                                                <a:lnTo>
                                                  <a:pt x="76" y="1215"/>
                                                </a:lnTo>
                                                <a:lnTo>
                                                  <a:pt x="108" y="1121"/>
                                                </a:lnTo>
                                                <a:lnTo>
                                                  <a:pt x="145" y="1029"/>
                                                </a:lnTo>
                                                <a:lnTo>
                                                  <a:pt x="188" y="939"/>
                                                </a:lnTo>
                                                <a:lnTo>
                                                  <a:pt x="235" y="853"/>
                                                </a:lnTo>
                                                <a:lnTo>
                                                  <a:pt x="287" y="769"/>
                                                </a:lnTo>
                                                <a:lnTo>
                                                  <a:pt x="344" y="690"/>
                                                </a:lnTo>
                                                <a:lnTo>
                                                  <a:pt x="405" y="613"/>
                                                </a:lnTo>
                                                <a:lnTo>
                                                  <a:pt x="470" y="540"/>
                                                </a:lnTo>
                                                <a:lnTo>
                                                  <a:pt x="539" y="471"/>
                                                </a:lnTo>
                                                <a:lnTo>
                                                  <a:pt x="612" y="406"/>
                                                </a:lnTo>
                                                <a:lnTo>
                                                  <a:pt x="689" y="344"/>
                                                </a:lnTo>
                                                <a:lnTo>
                                                  <a:pt x="769" y="287"/>
                                                </a:lnTo>
                                                <a:lnTo>
                                                  <a:pt x="852" y="236"/>
                                                </a:lnTo>
                                                <a:lnTo>
                                                  <a:pt x="939" y="188"/>
                                                </a:lnTo>
                                                <a:lnTo>
                                                  <a:pt x="1028" y="146"/>
                                                </a:lnTo>
                                                <a:lnTo>
                                                  <a:pt x="1120" y="108"/>
                                                </a:lnTo>
                                                <a:lnTo>
                                                  <a:pt x="1214" y="76"/>
                                                </a:lnTo>
                                                <a:lnTo>
                                                  <a:pt x="1312" y="50"/>
                                                </a:lnTo>
                                                <a:lnTo>
                                                  <a:pt x="1411" y="29"/>
                                                </a:lnTo>
                                                <a:lnTo>
                                                  <a:pt x="1513" y="13"/>
                                                </a:lnTo>
                                                <a:lnTo>
                                                  <a:pt x="1615" y="4"/>
                                                </a:lnTo>
                                                <a:lnTo>
                                                  <a:pt x="172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18032FB5" id="Freeform 4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<v:path arrowok="t" o:connecttype="custom" o:connectlocs="174590,383;194105,2774;212951,7271;230745,13967;247582,22577;263271,32909;277526,45058;290345,58643;301729,73567;311200,89830;318853,107241;324497,125608;327941,144741;329185,164640;327941,184538;324497,203767;318853,222039;311200,239354;301729,255617;290345,270637;277526,284317;263271,296275;247582,306703;230745,315313;212951,321913;194105,326601;174590,328897;154500,328897;134984,326601;116138,321913;98344,315313;81507,306703;65914,296275;51564,284317;38745,270637;27456,255617;17985,239354;10332,222039;4688,203767;1244,184538;0,164640;1244,144741;4688,125608;10332,107241;17985,89830;27456,73567;38745,58643;51564,45058;65914,32909;81507,22577;98344,13967;116138,7271;134984,2774;154500,383" o:connectangles="0,0,0,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EC679B1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17B8BBA8" w14:textId="7C902785" w:rsidR="00184664" w:rsidRPr="00A85B6F" w:rsidRDefault="00347469" w:rsidP="00CC7AD0">
                        <w:r>
                          <w:t>linkedin.com/in/</w:t>
                        </w:r>
                        <w:proofErr w:type="spellStart"/>
                        <w:r>
                          <w:t>carsonfischl</w:t>
                        </w:r>
                        <w:proofErr w:type="spellEnd"/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19CADAAA" w14:textId="4B983AE4" w:rsidR="00EE7A3B" w:rsidRDefault="00EE7A3B" w:rsidP="00EE7A3B">
                        <w:proofErr w:type="spellStart"/>
                        <w:r>
                          <w:t>carsonfischl</w:t>
                        </w:r>
                        <w:proofErr w:type="spellEnd"/>
                      </w:p>
                      <w:p w14:paraId="2503D31B" w14:textId="163364C8" w:rsidR="00184664" w:rsidRPr="00A85B6F" w:rsidRDefault="00EE7A3B" w:rsidP="00EE7A3B">
                        <w:proofErr w:type="gramStart"/>
                        <w:r>
                          <w:t>.</w:t>
                        </w:r>
                        <w:proofErr w:type="spellStart"/>
                        <w:r>
                          <w:t>vercel.app</w:t>
                        </w:r>
                        <w:proofErr w:type="spellEnd"/>
                        <w:proofErr w:type="gramEnd"/>
                      </w:p>
                    </w:tc>
                  </w:tr>
                </w:tbl>
                <w:p w14:paraId="3F374EB2" w14:textId="77777777" w:rsidR="00184664" w:rsidRPr="00A85B6F" w:rsidRDefault="00407B67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8ACF2916084C5458A2614E39BD994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5C39F35B" w14:textId="77777777" w:rsidTr="00490B5F">
              <w:trPr>
                <w:trHeight w:val="224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BD30779" w14:textId="77777777" w:rsidR="0094470C" w:rsidRPr="00490B5F" w:rsidRDefault="0094470C" w:rsidP="0094470C">
                  <w:pPr>
                    <w:pStyle w:val="Heading3"/>
                    <w:rPr>
                      <w:b w:val="0"/>
                      <w:bCs/>
                    </w:rPr>
                  </w:pPr>
                </w:p>
                <w:p w14:paraId="78AAB45E" w14:textId="33F206B2" w:rsidR="004670DD" w:rsidRPr="00490B5F" w:rsidRDefault="00A4209D" w:rsidP="0094470C">
                  <w:pPr>
                    <w:pStyle w:val="Heading3"/>
                    <w:rPr>
                      <w:b w:val="0"/>
                      <w:bCs/>
                    </w:rPr>
                  </w:pPr>
                  <w:proofErr w:type="spellStart"/>
                  <w:r w:rsidRPr="00490B5F">
                    <w:rPr>
                      <w:b w:val="0"/>
                      <w:bCs/>
                    </w:rPr>
                    <w:t>Bilingue</w:t>
                  </w:r>
                  <w:proofErr w:type="spellEnd"/>
                  <w:r w:rsidRPr="00490B5F">
                    <w:rPr>
                      <w:b w:val="0"/>
                      <w:bCs/>
                    </w:rPr>
                    <w:t xml:space="preserve"> (</w:t>
                  </w:r>
                  <w:proofErr w:type="spellStart"/>
                  <w:r w:rsidRPr="00490B5F">
                    <w:rPr>
                      <w:b w:val="0"/>
                      <w:bCs/>
                    </w:rPr>
                    <w:t>anglais</w:t>
                  </w:r>
                  <w:proofErr w:type="spellEnd"/>
                  <w:r w:rsidRPr="00490B5F">
                    <w:rPr>
                      <w:b w:val="0"/>
                      <w:bCs/>
                    </w:rPr>
                    <w:t>/</w:t>
                  </w:r>
                  <w:proofErr w:type="spellStart"/>
                  <w:r w:rsidRPr="00490B5F">
                    <w:rPr>
                      <w:b w:val="0"/>
                      <w:bCs/>
                    </w:rPr>
                    <w:t>français</w:t>
                  </w:r>
                  <w:proofErr w:type="spellEnd"/>
                  <w:r w:rsidRPr="00490B5F">
                    <w:rPr>
                      <w:b w:val="0"/>
                      <w:bCs/>
                    </w:rPr>
                    <w:t>) – DELF B2</w:t>
                  </w:r>
                </w:p>
                <w:p w14:paraId="66F7AAC3" w14:textId="77777777" w:rsidR="009C3A88" w:rsidRPr="00490B5F" w:rsidRDefault="009C3A88" w:rsidP="0094470C">
                  <w:pPr>
                    <w:pStyle w:val="Heading3"/>
                    <w:rPr>
                      <w:b w:val="0"/>
                      <w:bCs/>
                    </w:rPr>
                  </w:pPr>
                </w:p>
                <w:p w14:paraId="6848A2CB" w14:textId="2FCB8E44" w:rsidR="0094470C" w:rsidRPr="00490B5F" w:rsidRDefault="0094470C" w:rsidP="0094470C">
                  <w:pPr>
                    <w:pStyle w:val="Heading3"/>
                    <w:rPr>
                      <w:b w:val="0"/>
                      <w:bCs/>
                    </w:rPr>
                  </w:pPr>
                  <w:r w:rsidRPr="00490B5F">
                    <w:rPr>
                      <w:b w:val="0"/>
                      <w:bCs/>
                    </w:rPr>
                    <w:t xml:space="preserve">Double </w:t>
                  </w:r>
                  <w:proofErr w:type="spellStart"/>
                  <w:r w:rsidRPr="00490B5F">
                    <w:rPr>
                      <w:b w:val="0"/>
                      <w:bCs/>
                    </w:rPr>
                    <w:t>citoyenneté</w:t>
                  </w:r>
                  <w:proofErr w:type="spellEnd"/>
                  <w:r w:rsidRPr="00490B5F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490B5F">
                    <w:rPr>
                      <w:b w:val="0"/>
                      <w:bCs/>
                    </w:rPr>
                    <w:t>canadienne</w:t>
                  </w:r>
                  <w:proofErr w:type="spellEnd"/>
                  <w:r w:rsidRPr="00490B5F">
                    <w:rPr>
                      <w:b w:val="0"/>
                      <w:bCs/>
                    </w:rPr>
                    <w:t>/</w:t>
                  </w:r>
                  <w:proofErr w:type="spellStart"/>
                  <w:r w:rsidRPr="00490B5F">
                    <w:rPr>
                      <w:b w:val="0"/>
                      <w:bCs/>
                    </w:rPr>
                    <w:t>américaine</w:t>
                  </w:r>
                  <w:proofErr w:type="spellEnd"/>
                </w:p>
                <w:p w14:paraId="2F1DA2F1" w14:textId="77777777" w:rsidR="009C3A88" w:rsidRPr="00490B5F" w:rsidRDefault="009C3A88" w:rsidP="0094470C">
                  <w:pPr>
                    <w:pStyle w:val="Heading3"/>
                    <w:rPr>
                      <w:b w:val="0"/>
                      <w:bCs/>
                    </w:rPr>
                  </w:pPr>
                </w:p>
                <w:p w14:paraId="2505FA7B" w14:textId="77777777" w:rsidR="00490B5F" w:rsidRPr="00490B5F" w:rsidRDefault="009C3A88" w:rsidP="009C3A88">
                  <w:pPr>
                    <w:pStyle w:val="Heading3"/>
                    <w:rPr>
                      <w:b w:val="0"/>
                      <w:bCs/>
                    </w:rPr>
                  </w:pPr>
                  <w:r w:rsidRPr="00490B5F">
                    <w:rPr>
                      <w:b w:val="0"/>
                      <w:bCs/>
                    </w:rPr>
                    <w:t xml:space="preserve">Visa de travail Schengen </w:t>
                  </w:r>
                </w:p>
                <w:p w14:paraId="0DCF13DE" w14:textId="596BEC23" w:rsidR="00A4209D" w:rsidRPr="00A85B6F" w:rsidRDefault="009C3A88" w:rsidP="009C3A88">
                  <w:pPr>
                    <w:pStyle w:val="Heading3"/>
                  </w:pPr>
                  <w:proofErr w:type="spellStart"/>
                  <w:r w:rsidRPr="00490B5F">
                    <w:rPr>
                      <w:b w:val="0"/>
                      <w:bCs/>
                    </w:rPr>
                    <w:t>classe</w:t>
                  </w:r>
                  <w:proofErr w:type="spellEnd"/>
                  <w:r w:rsidRPr="00490B5F">
                    <w:rPr>
                      <w:b w:val="0"/>
                      <w:bCs/>
                    </w:rPr>
                    <w:t xml:space="preserve"> D</w:t>
                  </w:r>
                </w:p>
              </w:tc>
            </w:tr>
          </w:tbl>
          <w:p w14:paraId="3639CBBF" w14:textId="77777777" w:rsidR="00184664" w:rsidRPr="00A85B6F" w:rsidRDefault="00184664" w:rsidP="00CC7AD0"/>
        </w:tc>
      </w:tr>
    </w:tbl>
    <w:p w14:paraId="54BAB679" w14:textId="77777777" w:rsidR="00BA68C1" w:rsidRPr="00A85B6F" w:rsidRDefault="00BA68C1" w:rsidP="004670DD">
      <w:pPr>
        <w:pStyle w:val="NoSpacing"/>
      </w:pPr>
    </w:p>
    <w:sectPr w:rsidR="00BA68C1" w:rsidRPr="00A85B6F" w:rsidSect="002A3D5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2027" w14:textId="77777777" w:rsidR="00407B67" w:rsidRDefault="00407B67" w:rsidP="008B2920">
      <w:pPr>
        <w:spacing w:after="0" w:line="240" w:lineRule="auto"/>
      </w:pPr>
      <w:r>
        <w:separator/>
      </w:r>
    </w:p>
  </w:endnote>
  <w:endnote w:type="continuationSeparator" w:id="0">
    <w:p w14:paraId="3134BF04" w14:textId="77777777" w:rsidR="00407B67" w:rsidRDefault="00407B6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04B5C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90C8" w14:textId="77777777" w:rsidR="00407B67" w:rsidRDefault="00407B67" w:rsidP="008B2920">
      <w:pPr>
        <w:spacing w:after="0" w:line="240" w:lineRule="auto"/>
      </w:pPr>
      <w:r>
        <w:separator/>
      </w:r>
    </w:p>
  </w:footnote>
  <w:footnote w:type="continuationSeparator" w:id="0">
    <w:p w14:paraId="5DEB8AF1" w14:textId="77777777" w:rsidR="00407B67" w:rsidRDefault="00407B6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30D6C7B2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8445752" w14:textId="139CE4BE" w:rsidR="00A85B6F" w:rsidRDefault="0020547E" w:rsidP="00A85B6F">
              <w:pPr>
                <w:pStyle w:val="Heading1"/>
              </w:pPr>
              <w:r>
                <w:t>Carson S. Fischl</w:t>
              </w:r>
            </w:p>
          </w:tc>
        </w:sdtContent>
      </w:sdt>
    </w:tr>
    <w:tr w:rsidR="00142F58" w14:paraId="3794230E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3AB7C883" w14:textId="77777777" w:rsidR="00142F58" w:rsidRDefault="00142F58" w:rsidP="00142F58"/>
      </w:tc>
    </w:tr>
  </w:tbl>
  <w:p w14:paraId="4911A547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D8"/>
    <w:rsid w:val="000243D1"/>
    <w:rsid w:val="00057F04"/>
    <w:rsid w:val="000A2136"/>
    <w:rsid w:val="000A378C"/>
    <w:rsid w:val="0010042F"/>
    <w:rsid w:val="00135C2C"/>
    <w:rsid w:val="00142F58"/>
    <w:rsid w:val="00153ED4"/>
    <w:rsid w:val="00184664"/>
    <w:rsid w:val="001C7765"/>
    <w:rsid w:val="001F60D3"/>
    <w:rsid w:val="0020547E"/>
    <w:rsid w:val="0020741F"/>
    <w:rsid w:val="0027115C"/>
    <w:rsid w:val="00293B83"/>
    <w:rsid w:val="002A3D5F"/>
    <w:rsid w:val="002D42BB"/>
    <w:rsid w:val="00347469"/>
    <w:rsid w:val="00390414"/>
    <w:rsid w:val="003E1711"/>
    <w:rsid w:val="00407B67"/>
    <w:rsid w:val="0045425A"/>
    <w:rsid w:val="00463A38"/>
    <w:rsid w:val="004670DD"/>
    <w:rsid w:val="0048346B"/>
    <w:rsid w:val="00490B5F"/>
    <w:rsid w:val="004D37CC"/>
    <w:rsid w:val="004E4CA5"/>
    <w:rsid w:val="004F2309"/>
    <w:rsid w:val="00502D70"/>
    <w:rsid w:val="00510920"/>
    <w:rsid w:val="00517626"/>
    <w:rsid w:val="005B0E81"/>
    <w:rsid w:val="00630D36"/>
    <w:rsid w:val="006A3CE7"/>
    <w:rsid w:val="006E5FD2"/>
    <w:rsid w:val="006F1734"/>
    <w:rsid w:val="007048B3"/>
    <w:rsid w:val="00781D13"/>
    <w:rsid w:val="00783C41"/>
    <w:rsid w:val="00787503"/>
    <w:rsid w:val="00792967"/>
    <w:rsid w:val="00796773"/>
    <w:rsid w:val="007E7032"/>
    <w:rsid w:val="007F6667"/>
    <w:rsid w:val="008253D8"/>
    <w:rsid w:val="00833359"/>
    <w:rsid w:val="00853CE2"/>
    <w:rsid w:val="00860491"/>
    <w:rsid w:val="00887A77"/>
    <w:rsid w:val="008B2920"/>
    <w:rsid w:val="008B2DF7"/>
    <w:rsid w:val="00905520"/>
    <w:rsid w:val="00911DC0"/>
    <w:rsid w:val="009244EC"/>
    <w:rsid w:val="0092491C"/>
    <w:rsid w:val="0094470C"/>
    <w:rsid w:val="009814C0"/>
    <w:rsid w:val="00984A27"/>
    <w:rsid w:val="009C3A88"/>
    <w:rsid w:val="00A213B1"/>
    <w:rsid w:val="00A4209D"/>
    <w:rsid w:val="00A56C17"/>
    <w:rsid w:val="00A85B6F"/>
    <w:rsid w:val="00A915C8"/>
    <w:rsid w:val="00AA3476"/>
    <w:rsid w:val="00AA6B7B"/>
    <w:rsid w:val="00AB540C"/>
    <w:rsid w:val="00AC5D83"/>
    <w:rsid w:val="00AE3A1D"/>
    <w:rsid w:val="00B15938"/>
    <w:rsid w:val="00B67DB0"/>
    <w:rsid w:val="00B70DEF"/>
    <w:rsid w:val="00BA68C1"/>
    <w:rsid w:val="00BD34A5"/>
    <w:rsid w:val="00BD5EFB"/>
    <w:rsid w:val="00BE2D6E"/>
    <w:rsid w:val="00C32EB3"/>
    <w:rsid w:val="00C35EFB"/>
    <w:rsid w:val="00C73037"/>
    <w:rsid w:val="00C80A6F"/>
    <w:rsid w:val="00D2689C"/>
    <w:rsid w:val="00D97FFA"/>
    <w:rsid w:val="00DF0607"/>
    <w:rsid w:val="00DF6A6F"/>
    <w:rsid w:val="00E20402"/>
    <w:rsid w:val="00E27B07"/>
    <w:rsid w:val="00E928A3"/>
    <w:rsid w:val="00EE7A3B"/>
    <w:rsid w:val="00F60EF2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A3B76"/>
  <w15:chartTrackingRefBased/>
  <w15:docId w15:val="{591E5A81-F7EF-1046-9F1C-0C0C43D2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34746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20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209D"/>
  </w:style>
  <w:style w:type="character" w:styleId="EndnoteReference">
    <w:name w:val="endnote reference"/>
    <w:basedOn w:val="DefaultParagraphFont"/>
    <w:uiPriority w:val="99"/>
    <w:semiHidden/>
    <w:unhideWhenUsed/>
    <w:rsid w:val="00A420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son/Library/Containers/com.microsoft.Word/Data/Library/Application%20Support/Microsoft/Office/16.0/DTS/en-GB%7bA0D019EA-4326-624A-8FFF-99A79D5EBC58%7d/%7b3C01D0B8-3D76-7D45-8C7F-B1DAA90EAA44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ACF2916084C5458A2614E39BD9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834C-32F8-3346-80EC-B6D9C1A4C6B3}"/>
      </w:docPartPr>
      <w:docPartBody>
        <w:p w:rsidR="00BF5BBE" w:rsidRDefault="00C277CE">
          <w:pPr>
            <w:pStyle w:val="28ACF2916084C5458A2614E39BD994AB"/>
          </w:pPr>
          <w:r w:rsidRPr="00A85B6F">
            <w:rPr>
              <w:lang w:val="en-GB" w:bidi="en-GB"/>
            </w:rPr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E"/>
    <w:rsid w:val="00900046"/>
    <w:rsid w:val="00BF5BBE"/>
    <w:rsid w:val="00C2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ACF2916084C5458A2614E39BD994AB">
    <w:name w:val="28ACF2916084C5458A2614E39BD99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{3C01D0B8-3D76-7D45-8C7F-B1DAA90EAA44}tf16392742.dotx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S. Fischl</dc:creator>
  <cp:keywords/>
  <dc:description/>
  <cp:lastModifiedBy>CARSON  Fischl</cp:lastModifiedBy>
  <cp:revision>2</cp:revision>
  <cp:lastPrinted>2023-09-11T12:08:00Z</cp:lastPrinted>
  <dcterms:created xsi:type="dcterms:W3CDTF">2023-09-11T12:09:00Z</dcterms:created>
  <dcterms:modified xsi:type="dcterms:W3CDTF">2023-09-11T12:09:00Z</dcterms:modified>
</cp:coreProperties>
</file>